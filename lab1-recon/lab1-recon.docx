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388415555"/>
        <w:docPartObj>
          <w:docPartGallery w:val="Cover Pages"/>
          <w:docPartUnique/>
        </w:docPartObj>
      </w:sdtPr>
      <w:sdtContent>
        <w:p w14:paraId="44F01FD7" w14:textId="1B6B3E6F" w:rsidR="00BF0268" w:rsidRDefault="00000000">
          <w:pPr>
            <w:pStyle w:val="Logo"/>
          </w:pPr>
          <w:sdt>
            <w:sdtPr>
              <w:alias w:val="Click icon at right to replace logo"/>
              <w:tag w:val="Click icon at right to replace logo"/>
              <w:id w:val="-2090688503"/>
              <w:showingPlcHdr/>
              <w:picture/>
            </w:sdtPr>
            <w:sdtContent>
              <w:r w:rsidR="000A3249">
                <w:rPr>
                  <w:noProof/>
                  <w:lang w:eastAsia="en-US"/>
                </w:rPr>
                <w:drawing>
                  <wp:inline distT="0" distB="0" distL="0" distR="0" wp14:anchorId="2BD134F0" wp14:editId="3BC1F89C">
                    <wp:extent cx="1270000" cy="1270000"/>
                    <wp:effectExtent l="0" t="0" r="6350" b="6350"/>
                    <wp:docPr id="562260938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270000" cy="127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  <w:r w:rsidR="00AE3E01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FEF832C" wp14:editId="3288072D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0" b="6985"/>
                    <wp:wrapTopAndBottom/>
                    <wp:docPr id="1" name="Text Box 1" descr="Text box displaying company contact inform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mpany contact information"/>
                                </w:tblPr>
                                <w:tblGrid>
                                  <w:gridCol w:w="3003"/>
                                  <w:gridCol w:w="357"/>
                                  <w:gridCol w:w="2567"/>
                                  <w:gridCol w:w="357"/>
                                  <w:gridCol w:w="2563"/>
                                </w:tblGrid>
                                <w:tr w:rsidR="00BF0268" w14:paraId="53457BF3" w14:textId="77777777">
                                  <w:sdt>
                                    <w:sdtPr>
                                      <w:alias w:val="Address"/>
                                      <w:tag w:val=""/>
                                      <w:id w:val="-640814801"/>
                                      <w:placeholder>
                                        <w:docPart w:val="A5347F6D2FF5444EA735E775BD7426B8"/>
                                      </w:placeholder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14:paraId="2D841B50" w14:textId="75FC982C" w:rsidR="00BF0268" w:rsidRDefault="00F01977" w:rsidP="00F01977">
                                          <w:pPr>
                                            <w:pStyle w:val="ContactInfo"/>
                                            <w:ind w:left="720"/>
                                          </w:pPr>
                                          <w:r>
                                            <w:t>Student Info</w:t>
                                          </w:r>
                                          <w:r>
                                            <w:br/>
                                            <w:t>Name</w:t>
                                          </w:r>
                                          <w:r w:rsidR="000A3249">
                                            <w:t xml:space="preserve">    Arun Reddy</w:t>
                                          </w:r>
                                          <w:r>
                                            <w:br/>
                                            <w:t>Student ID</w:t>
                                          </w:r>
                                          <w:r>
                                            <w:br/>
                                            <w:t>Email</w:t>
                                          </w:r>
                                          <w:r w:rsidR="000A3249">
                                            <w:t xml:space="preserve">     bbbbaddabaddama9@mail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14:paraId="40189C16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14:paraId="0B28D189" w14:textId="77777777" w:rsidR="00BF0268" w:rsidRDefault="00BF0268">
                                      <w:pPr>
                                        <w:pStyle w:val="ContactInfo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14:paraId="37FB2A92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p w14:paraId="399CE68D" w14:textId="77777777" w:rsidR="00BF0268" w:rsidRDefault="00BF0268">
                                      <w:pPr>
                                        <w:pStyle w:val="ContactInfo"/>
                                        <w:jc w:val="right"/>
                                      </w:pPr>
                                    </w:p>
                                  </w:tc>
                                </w:tr>
                              </w:tbl>
                              <w:p w14:paraId="2BB0F31E" w14:textId="77777777" w:rsidR="00BF0268" w:rsidRDefault="00BF0268">
                                <w:pPr>
                                  <w:pStyle w:val="TableSpac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EF832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Text box displaying company contact information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" fillcolor="#f24f4f [3204]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mpany contact information"/>
                          </w:tblPr>
                          <w:tblGrid>
                            <w:gridCol w:w="3003"/>
                            <w:gridCol w:w="357"/>
                            <w:gridCol w:w="2567"/>
                            <w:gridCol w:w="357"/>
                            <w:gridCol w:w="2563"/>
                          </w:tblGrid>
                          <w:tr w:rsidR="00BF0268" w14:paraId="53457BF3" w14:textId="77777777">
                            <w:sdt>
                              <w:sdtPr>
                                <w:alias w:val="Address"/>
                                <w:tag w:val=""/>
                                <w:id w:val="-640814801"/>
                                <w:placeholder>
                                  <w:docPart w:val="A5347F6D2FF5444EA735E775BD7426B8"/>
                                </w:placeholder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14:paraId="2D841B50" w14:textId="75FC982C" w:rsidR="00BF0268" w:rsidRDefault="00F01977" w:rsidP="00F01977">
                                    <w:pPr>
                                      <w:pStyle w:val="ContactInfo"/>
                                      <w:ind w:left="720"/>
                                    </w:pPr>
                                    <w:r>
                                      <w:t>Student Info</w:t>
                                    </w:r>
                                    <w:r>
                                      <w:br/>
                                      <w:t>Name</w:t>
                                    </w:r>
                                    <w:r w:rsidR="000A3249">
                                      <w:t xml:space="preserve">    Arun Reddy</w:t>
                                    </w:r>
                                    <w:r>
                                      <w:br/>
                                      <w:t>Student ID</w:t>
                                    </w:r>
                                    <w:r>
                                      <w:br/>
                                      <w:t>Email</w:t>
                                    </w:r>
                                    <w:r w:rsidR="000A3249">
                                      <w:t xml:space="preserve">     bbbbaddabaddama9@mail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14:paraId="40189C16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14:paraId="0B28D189" w14:textId="77777777" w:rsidR="00BF0268" w:rsidRDefault="00BF0268">
                                <w:pPr>
                                  <w:pStyle w:val="ContactInfo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14:paraId="37FB2A92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p w14:paraId="399CE68D" w14:textId="77777777" w:rsidR="00BF0268" w:rsidRDefault="00BF0268">
                                <w:pPr>
                                  <w:pStyle w:val="ContactInfo"/>
                                  <w:jc w:val="right"/>
                                </w:pPr>
                              </w:p>
                            </w:tc>
                          </w:tr>
                        </w:tbl>
                        <w:p w14:paraId="2BB0F31E" w14:textId="77777777" w:rsidR="00BF0268" w:rsidRDefault="00BF0268">
                          <w:pPr>
                            <w:pStyle w:val="TableSpace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AE3E01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881B2C" wp14:editId="2B8727F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center</wp:align>
                    </wp:positionV>
                    <wp:extent cx="5486400" cy="1463040"/>
                    <wp:effectExtent l="0" t="0" r="15240" b="1905"/>
                    <wp:wrapTopAndBottom/>
                    <wp:docPr id="2" name="Text Box 2" descr="Text box displaying document 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86400" cy="1463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A2956E" w14:textId="408B8867" w:rsidR="00BF0268" w:rsidRDefault="000A3249">
                                <w:pPr>
                                  <w:pStyle w:val="Title"/>
                                </w:pPr>
                                <w:r>
                                  <w:t>Performing reconnaissance from the WAN</w:t>
                                </w:r>
                              </w:p>
                              <w:p w14:paraId="384B6B30" w14:textId="5BC64CFE" w:rsidR="00BF0268" w:rsidRDefault="00000000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72865562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r w:rsidR="000A3249">
                                      <w:t>LAB assignment #1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881B2C" id="Text Box 2" o:spid="_x0000_s1027" type="#_x0000_t202" alt="Text box displaying document title and subtitle" style="position:absolute;margin-left:0;margin-top:0;width:6in;height:115.2pt;z-index:251659264;visibility:visible;mso-wrap-style:square;mso-width-percent:85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" filled="f" stroked="f" strokeweight=".5pt">
                    <v:textbox style="mso-fit-shape-to-text:t" inset="0,0,0,0">
                      <w:txbxContent>
                        <w:p w14:paraId="40A2956E" w14:textId="408B8867" w:rsidR="00BF0268" w:rsidRDefault="000A3249">
                          <w:pPr>
                            <w:pStyle w:val="Title"/>
                          </w:pPr>
                          <w:r>
                            <w:t>Performing reconnaissance from the WAN</w:t>
                          </w:r>
                        </w:p>
                        <w:p w14:paraId="384B6B30" w14:textId="5BC64CFE" w:rsidR="00BF0268" w:rsidRDefault="00000000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72865562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0A3249">
                                <w:t>LAB assignment #1</w:t>
                              </w:r>
                            </w:sdtContent>
                          </w:sdt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14:paraId="4B02552B" w14:textId="77777777" w:rsidR="00BF0268" w:rsidRDefault="00BF0268"/>
        <w:p w14:paraId="338A3933" w14:textId="77777777" w:rsidR="00BF0268" w:rsidRDefault="00AE3E01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C1268D" w14:textId="77777777" w:rsidR="00BF0268" w:rsidRDefault="00AE3E01">
          <w:pPr>
            <w:pStyle w:val="TOCHeading"/>
          </w:pPr>
          <w:r>
            <w:t>Table of Contents</w:t>
          </w:r>
        </w:p>
        <w:p w14:paraId="04F0E4F0" w14:textId="77777777" w:rsidR="00DC619B" w:rsidRDefault="00AE3E01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\n "2-2" \h \z \u </w:instrText>
          </w:r>
          <w:r>
            <w:rPr>
              <w:b w:val="0"/>
              <w:bCs w:val="0"/>
            </w:rPr>
            <w:fldChar w:fldCharType="separate"/>
          </w:r>
          <w:hyperlink w:anchor="_Toc409378035" w:history="1">
            <w:r w:rsidR="00DC619B" w:rsidRPr="00B13B40">
              <w:rPr>
                <w:rStyle w:val="Hyperlink"/>
                <w:noProof/>
              </w:rPr>
              <w:t>Executive Summary</w:t>
            </w:r>
            <w:r w:rsidR="00DC619B">
              <w:rPr>
                <w:noProof/>
                <w:webHidden/>
              </w:rPr>
              <w:tab/>
            </w:r>
            <w:r w:rsidR="00DC619B">
              <w:rPr>
                <w:noProof/>
                <w:webHidden/>
              </w:rPr>
              <w:fldChar w:fldCharType="begin"/>
            </w:r>
            <w:r w:rsidR="00DC619B">
              <w:rPr>
                <w:noProof/>
                <w:webHidden/>
              </w:rPr>
              <w:instrText xml:space="preserve"> PAGEREF _Toc409378035 \h </w:instrText>
            </w:r>
            <w:r w:rsidR="00DC619B">
              <w:rPr>
                <w:noProof/>
                <w:webHidden/>
              </w:rPr>
            </w:r>
            <w:r w:rsidR="00DC619B">
              <w:rPr>
                <w:noProof/>
                <w:webHidden/>
              </w:rPr>
              <w:fldChar w:fldCharType="separate"/>
            </w:r>
            <w:r w:rsidR="00DC619B">
              <w:rPr>
                <w:noProof/>
                <w:webHidden/>
              </w:rPr>
              <w:t>2</w:t>
            </w:r>
            <w:r w:rsidR="00DC619B">
              <w:rPr>
                <w:noProof/>
                <w:webHidden/>
              </w:rPr>
              <w:fldChar w:fldCharType="end"/>
            </w:r>
          </w:hyperlink>
        </w:p>
        <w:p w14:paraId="1785E404" w14:textId="4D33A7C2" w:rsidR="000A3249" w:rsidRPr="000A3249" w:rsidRDefault="000A3249" w:rsidP="000A3249">
          <w:pPr>
            <w:pStyle w:val="TOC2"/>
          </w:pPr>
          <w:r>
            <w:t>information security assessment process</w:t>
          </w:r>
        </w:p>
        <w:p w14:paraId="0C9519C4" w14:textId="6180305F" w:rsidR="00DC619B" w:rsidRDefault="000A3249">
          <w:pPr>
            <w:pStyle w:val="TOC2"/>
            <w:rPr>
              <w:noProof/>
              <w:color w:val="auto"/>
              <w:lang w:eastAsia="en-US"/>
            </w:rPr>
          </w:pPr>
          <w:r>
            <w:rPr>
              <w:noProof/>
              <w:color w:val="auto"/>
              <w:lang w:eastAsia="en-US"/>
            </w:rPr>
            <w:t>information security tools</w:t>
          </w:r>
        </w:p>
        <w:p w14:paraId="4F0A3457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38" w:history="1">
            <w:r w:rsidRPr="00B13B40">
              <w:rPr>
                <w:rStyle w:val="Hyperlink"/>
                <w:noProof/>
              </w:rPr>
              <w:t>Lab Description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6DA07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9" w:history="1">
            <w:r w:rsidRPr="00B13B40">
              <w:rPr>
                <w:rStyle w:val="Hyperlink"/>
                <w:noProof/>
              </w:rPr>
              <w:t>Include Steps Taken, Notes, &amp; Screen Shots demonstrating completion of lab objectives</w:t>
            </w:r>
          </w:hyperlink>
        </w:p>
        <w:p w14:paraId="31671204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0" w:history="1">
            <w:r w:rsidRPr="00B13B40">
              <w:rPr>
                <w:rStyle w:val="Hyperlink"/>
                <w:noProof/>
              </w:rPr>
              <w:t>Supporting Evidence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E444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1" w:history="1">
            <w:r w:rsidRPr="00B13B40">
              <w:rPr>
                <w:rStyle w:val="Hyperlink"/>
                <w:noProof/>
              </w:rPr>
              <w:t>Conclusion &amp; Wrap-Up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3E31D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42" w:history="1">
            <w:r w:rsidRPr="00B13B40">
              <w:rPr>
                <w:rStyle w:val="Hyperlink"/>
                <w:noProof/>
              </w:rPr>
              <w:t>Summary with observations, Success &amp; Failures, Challenges</w:t>
            </w:r>
          </w:hyperlink>
        </w:p>
        <w:p w14:paraId="70ACA447" w14:textId="77777777" w:rsidR="00BF0268" w:rsidRDefault="00AE3E01">
          <w:r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2A272258" w14:textId="77777777" w:rsidR="00BF0268" w:rsidRDefault="00BF0268">
      <w:pPr>
        <w:sectPr w:rsidR="00BF0268">
          <w:pgSz w:w="12240" w:h="15840" w:code="1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14:paraId="3A5D48D6" w14:textId="77777777" w:rsidR="00BF0268" w:rsidRDefault="00AE3E01">
      <w:pPr>
        <w:pStyle w:val="Heading1"/>
      </w:pPr>
      <w:bookmarkStart w:id="0" w:name="_Toc409378035"/>
      <w:r>
        <w:lastRenderedPageBreak/>
        <w:t>Executive Summary</w:t>
      </w:r>
      <w:bookmarkEnd w:id="0"/>
    </w:p>
    <w:p w14:paraId="27BFFC6E" w14:textId="77777777" w:rsidR="00BF0268" w:rsidRDefault="00AE3E01">
      <w:pPr>
        <w:pStyle w:val="Heading2"/>
      </w:pPr>
      <w:bookmarkStart w:id="1" w:name="_Toc409378036"/>
      <w:r>
        <w:t>Highlights</w:t>
      </w:r>
      <w:bookmarkEnd w:id="1"/>
    </w:p>
    <w:p w14:paraId="4126CEA9" w14:textId="4C179CF1" w:rsidR="000A3249" w:rsidRPr="000A3249" w:rsidRDefault="000A3249" w:rsidP="000A3249">
      <w:r>
        <w:t xml:space="preserve">In this lab we </w:t>
      </w:r>
      <w:r w:rsidR="00462126">
        <w:t xml:space="preserve">performed an external reconnaissance on a simulated network from kali </w:t>
      </w:r>
      <w:proofErr w:type="spellStart"/>
      <w:r w:rsidR="00462126">
        <w:t>linux</w:t>
      </w:r>
      <w:proofErr w:type="spellEnd"/>
      <w:r w:rsidR="00462126">
        <w:t xml:space="preserve"> </w:t>
      </w:r>
      <w:proofErr w:type="spellStart"/>
      <w:r w:rsidR="00462126">
        <w:t>vm</w:t>
      </w:r>
      <w:proofErr w:type="spellEnd"/>
      <w:r w:rsidR="00462126">
        <w:t xml:space="preserve">. We used some </w:t>
      </w:r>
      <w:proofErr w:type="spellStart"/>
      <w:r w:rsidR="00462126">
        <w:t>fo</w:t>
      </w:r>
      <w:proofErr w:type="spellEnd"/>
      <w:r w:rsidR="00462126">
        <w:t xml:space="preserve"> tools like </w:t>
      </w:r>
      <w:proofErr w:type="spellStart"/>
      <w:r w:rsidR="00462126">
        <w:t>namp</w:t>
      </w:r>
      <w:proofErr w:type="spellEnd"/>
      <w:r w:rsidR="00462126">
        <w:t xml:space="preserve">, telnet, </w:t>
      </w:r>
      <w:proofErr w:type="spellStart"/>
      <w:r w:rsidR="00462126">
        <w:t>netcat</w:t>
      </w:r>
      <w:proofErr w:type="spellEnd"/>
      <w:r w:rsidR="00462126">
        <w:t xml:space="preserve"> and john the ripper to scan for open ports, grab banners, to analyze service, capturing credentials </w:t>
      </w:r>
      <w:r w:rsidR="00E1376D">
        <w:t>and gaining remote desktop access to a windows server.</w:t>
      </w:r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50EC36D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0B43D4C4" w14:textId="77777777" w:rsidR="00BF0268" w:rsidRDefault="00BF0268">
            <w:pPr>
              <w:pStyle w:val="Icon"/>
            </w:pPr>
          </w:p>
        </w:tc>
        <w:tc>
          <w:tcPr>
            <w:tcW w:w="4655" w:type="pct"/>
            <w:shd w:val="clear" w:color="auto" w:fill="E4E3E2" w:themeFill="background2"/>
          </w:tcPr>
          <w:p w14:paraId="44461DA6" w14:textId="77777777" w:rsidR="00BF0268" w:rsidRDefault="00BF0268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1014953" w14:textId="77777777" w:rsidR="00BF0268" w:rsidRDefault="00BF0268"/>
    <w:p w14:paraId="7966BFDA" w14:textId="77777777" w:rsidR="00BF0268" w:rsidRDefault="00AE3E01">
      <w:pPr>
        <w:pStyle w:val="Heading2"/>
      </w:pPr>
      <w:bookmarkStart w:id="2" w:name="_Toc409378037"/>
      <w:r>
        <w:t>Objectives</w:t>
      </w:r>
      <w:bookmarkEnd w:id="2"/>
    </w:p>
    <w:p w14:paraId="52AC54D5" w14:textId="6FFD192C" w:rsidR="00E1376D" w:rsidRDefault="00E1376D" w:rsidP="00E1376D">
      <w:pPr>
        <w:pStyle w:val="ListParagraph"/>
        <w:numPr>
          <w:ilvl w:val="0"/>
          <w:numId w:val="5"/>
        </w:numPr>
      </w:pPr>
      <w:r>
        <w:t xml:space="preserve">Performing external scanning from the WAN using </w:t>
      </w:r>
      <w:proofErr w:type="spellStart"/>
      <w:r>
        <w:t>nmap</w:t>
      </w:r>
      <w:proofErr w:type="spellEnd"/>
    </w:p>
    <w:p w14:paraId="481B5130" w14:textId="05775878" w:rsidR="00E1376D" w:rsidRDefault="00E1376D" w:rsidP="00E1376D">
      <w:pPr>
        <w:pStyle w:val="ListParagraph"/>
        <w:numPr>
          <w:ilvl w:val="0"/>
          <w:numId w:val="5"/>
        </w:numPr>
      </w:pPr>
      <w:proofErr w:type="spellStart"/>
      <w:r>
        <w:t>Netcat</w:t>
      </w:r>
      <w:proofErr w:type="spellEnd"/>
      <w:r>
        <w:t xml:space="preserve"> and telnet for banner grabbing </w:t>
      </w:r>
    </w:p>
    <w:p w14:paraId="0F1DCEC5" w14:textId="3ED6BABD" w:rsidR="00E1376D" w:rsidRDefault="00E1376D" w:rsidP="00E1376D">
      <w:pPr>
        <w:pStyle w:val="ListParagraph"/>
        <w:numPr>
          <w:ilvl w:val="0"/>
          <w:numId w:val="5"/>
        </w:numPr>
      </w:pPr>
      <w:r>
        <w:t>Identifying open ports and services</w:t>
      </w:r>
    </w:p>
    <w:p w14:paraId="3BC30C70" w14:textId="3DAB606D" w:rsidR="00E1376D" w:rsidRDefault="00E1376D" w:rsidP="00E1376D">
      <w:pPr>
        <w:pStyle w:val="ListParagraph"/>
        <w:numPr>
          <w:ilvl w:val="0"/>
          <w:numId w:val="5"/>
        </w:numPr>
      </w:pPr>
      <w:proofErr w:type="spellStart"/>
      <w:r>
        <w:t>Capurting</w:t>
      </w:r>
      <w:proofErr w:type="spellEnd"/>
      <w:r>
        <w:t xml:space="preserve"> and crack password hashes using john the ripper</w:t>
      </w:r>
    </w:p>
    <w:p w14:paraId="59D85C1A" w14:textId="0A6B691B" w:rsidR="00E1376D" w:rsidRPr="00E1376D" w:rsidRDefault="00E1376D" w:rsidP="00E1376D">
      <w:pPr>
        <w:pStyle w:val="ListParagraph"/>
        <w:numPr>
          <w:ilvl w:val="0"/>
          <w:numId w:val="5"/>
        </w:numPr>
      </w:pPr>
      <w:r>
        <w:t xml:space="preserve">Gain remote access via RDP </w:t>
      </w:r>
      <w:proofErr w:type="gramStart"/>
      <w:r>
        <w:t>with</w:t>
      </w:r>
      <w:proofErr w:type="gramEnd"/>
      <w:r>
        <w:t xml:space="preserve"> capturing credentials.</w:t>
      </w:r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70086D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75DB1211" w14:textId="77777777" w:rsidR="00BF0268" w:rsidRDefault="00BF0268">
            <w:pPr>
              <w:pStyle w:val="NoSpacing"/>
              <w:spacing w:before="40"/>
            </w:pP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70510A63" w14:textId="77777777" w:rsidR="00BF0268" w:rsidRDefault="00BF0268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E646D7A" w14:textId="77777777" w:rsidR="00BF0268" w:rsidRDefault="00BF0268"/>
    <w:p w14:paraId="7414A93C" w14:textId="1BAC0511" w:rsidR="00BF0268" w:rsidRDefault="00F01977" w:rsidP="00C933F1">
      <w:pPr>
        <w:pStyle w:val="Heading1"/>
      </w:pPr>
      <w:bookmarkStart w:id="3" w:name="_Toc409378038"/>
      <w:proofErr w:type="gramStart"/>
      <w:r>
        <w:t xml:space="preserve">Lab </w:t>
      </w:r>
      <w:r w:rsidR="00AE3E01">
        <w:t xml:space="preserve">Description </w:t>
      </w:r>
      <w:r>
        <w:t>Details</w:t>
      </w:r>
      <w:bookmarkEnd w:id="3"/>
      <w:proofErr w:type="gramEnd"/>
    </w:p>
    <w:p w14:paraId="5C18F033" w14:textId="4E694DAD" w:rsidR="00C933F1" w:rsidRDefault="00C933F1" w:rsidP="00C933F1">
      <w:r w:rsidRPr="00C933F1">
        <w:rPr>
          <w:b/>
          <w:bCs/>
        </w:rPr>
        <w:t xml:space="preserve">Step 1: </w:t>
      </w:r>
    </w:p>
    <w:p w14:paraId="7D3E3C8D" w14:textId="020B40D6" w:rsidR="00C933F1" w:rsidRDefault="00C933F1" w:rsidP="00C933F1">
      <w:pPr>
        <w:pStyle w:val="ListParagraph"/>
        <w:numPr>
          <w:ilvl w:val="0"/>
          <w:numId w:val="5"/>
        </w:numPr>
      </w:pPr>
      <w:r>
        <w:t>Booted into kali as root.</w:t>
      </w:r>
    </w:p>
    <w:p w14:paraId="46E2FB95" w14:textId="5DD1BE13" w:rsidR="00C933F1" w:rsidRDefault="00C933F1" w:rsidP="00C933F1">
      <w:pPr>
        <w:pStyle w:val="ListParagraph"/>
        <w:numPr>
          <w:ilvl w:val="0"/>
          <w:numId w:val="5"/>
        </w:numPr>
      </w:pPr>
      <w:r>
        <w:t xml:space="preserve">Used </w:t>
      </w:r>
      <w:proofErr w:type="spellStart"/>
      <w:r>
        <w:t>nmap</w:t>
      </w:r>
      <w:proofErr w:type="spellEnd"/>
      <w:r>
        <w:t xml:space="preserve"> </w:t>
      </w:r>
      <w:hyperlink r:id="rId11" w:history="1">
        <w:r w:rsidRPr="009358CA">
          <w:rPr>
            <w:rStyle w:val="Hyperlink"/>
          </w:rPr>
          <w:t>www.campus.edu</w:t>
        </w:r>
      </w:hyperlink>
      <w:r>
        <w:t xml:space="preserve"> to perform a port scan</w:t>
      </w:r>
    </w:p>
    <w:p w14:paraId="207C475E" w14:textId="661A907E" w:rsidR="00C933F1" w:rsidRDefault="00C933F1" w:rsidP="00C933F1">
      <w:pPr>
        <w:pStyle w:val="ListParagraph"/>
        <w:numPr>
          <w:ilvl w:val="0"/>
          <w:numId w:val="5"/>
        </w:numPr>
      </w:pPr>
      <w:r>
        <w:t xml:space="preserve">Used net cat and </w:t>
      </w:r>
      <w:proofErr w:type="spellStart"/>
      <w:r>
        <w:t>tel</w:t>
      </w:r>
      <w:proofErr w:type="spellEnd"/>
      <w:r>
        <w:t xml:space="preserve"> net to connect to services like </w:t>
      </w:r>
    </w:p>
    <w:p w14:paraId="685255C0" w14:textId="45DFDAE1" w:rsidR="00C933F1" w:rsidRDefault="00807FDA" w:rsidP="00C933F1">
      <w:pPr>
        <w:pStyle w:val="ListParagraph"/>
        <w:numPr>
          <w:ilvl w:val="1"/>
          <w:numId w:val="5"/>
        </w:numPr>
      </w:pPr>
      <w:r>
        <w:t>FTP</w:t>
      </w:r>
    </w:p>
    <w:p w14:paraId="2D2500F9" w14:textId="402F65EE" w:rsidR="00807FDA" w:rsidRDefault="00807FDA" w:rsidP="00C933F1">
      <w:pPr>
        <w:pStyle w:val="ListParagraph"/>
        <w:numPr>
          <w:ilvl w:val="1"/>
          <w:numId w:val="5"/>
        </w:numPr>
      </w:pPr>
      <w:r>
        <w:t>telnet</w:t>
      </w:r>
    </w:p>
    <w:p w14:paraId="6B517113" w14:textId="18C2380D" w:rsidR="00807FDA" w:rsidRDefault="00807FDA" w:rsidP="00C933F1">
      <w:pPr>
        <w:pStyle w:val="ListParagraph"/>
        <w:numPr>
          <w:ilvl w:val="1"/>
          <w:numId w:val="5"/>
        </w:numPr>
      </w:pPr>
      <w:r>
        <w:t>SMTP</w:t>
      </w:r>
    </w:p>
    <w:p w14:paraId="39594B42" w14:textId="76BE847F" w:rsidR="00807FDA" w:rsidRDefault="00807FDA" w:rsidP="00C933F1">
      <w:pPr>
        <w:pStyle w:val="ListParagraph"/>
        <w:numPr>
          <w:ilvl w:val="1"/>
          <w:numId w:val="5"/>
        </w:numPr>
      </w:pPr>
      <w:r>
        <w:t>HTTP</w:t>
      </w:r>
    </w:p>
    <w:p w14:paraId="120574AC" w14:textId="68EC3B92" w:rsidR="00807FDA" w:rsidRDefault="00807FDA" w:rsidP="00C933F1">
      <w:pPr>
        <w:pStyle w:val="ListParagraph"/>
        <w:numPr>
          <w:ilvl w:val="1"/>
          <w:numId w:val="5"/>
        </w:numPr>
      </w:pPr>
      <w:r>
        <w:t>POP3</w:t>
      </w:r>
    </w:p>
    <w:p w14:paraId="6F5FACA7" w14:textId="267F00AB" w:rsidR="00807FDA" w:rsidRDefault="00807FDA" w:rsidP="00C933F1">
      <w:pPr>
        <w:pStyle w:val="ListParagraph"/>
        <w:numPr>
          <w:ilvl w:val="1"/>
          <w:numId w:val="5"/>
        </w:numPr>
      </w:pPr>
      <w:r>
        <w:t>HTTP</w:t>
      </w:r>
    </w:p>
    <w:p w14:paraId="2A8B0788" w14:textId="2BCD54BD" w:rsidR="00807FDA" w:rsidRDefault="00807FDA" w:rsidP="00807FDA">
      <w:pPr>
        <w:pStyle w:val="ListParagraph"/>
        <w:numPr>
          <w:ilvl w:val="0"/>
          <w:numId w:val="5"/>
        </w:numPr>
      </w:pPr>
      <w:r>
        <w:t xml:space="preserve">Grabbing service banner like 220 </w:t>
      </w:r>
      <w:proofErr w:type="spellStart"/>
      <w:r>
        <w:t>microsoft</w:t>
      </w:r>
      <w:proofErr w:type="spellEnd"/>
      <w:r>
        <w:t xml:space="preserve"> ftp service and ok pop3</w:t>
      </w:r>
      <w:r w:rsidR="004F6A11">
        <w:t>.</w:t>
      </w:r>
    </w:p>
    <w:p w14:paraId="3C62157A" w14:textId="087CC6DC" w:rsidR="004F6A11" w:rsidRDefault="004F6A11" w:rsidP="004F6A11">
      <w:pPr>
        <w:rPr>
          <w:b/>
          <w:bCs/>
        </w:rPr>
      </w:pPr>
      <w:r w:rsidRPr="004F6A11">
        <w:rPr>
          <w:b/>
          <w:bCs/>
        </w:rPr>
        <w:t>Step 2:</w:t>
      </w:r>
    </w:p>
    <w:p w14:paraId="4603BB2A" w14:textId="5F9D1B72" w:rsidR="004F6A11" w:rsidRDefault="004F6A11" w:rsidP="004F6A11">
      <w:pPr>
        <w:pStyle w:val="ListParagraph"/>
        <w:numPr>
          <w:ilvl w:val="0"/>
          <w:numId w:val="5"/>
        </w:numPr>
      </w:pPr>
      <w:r w:rsidRPr="004F6A11">
        <w:t>ran detailed service scans with script</w:t>
      </w:r>
    </w:p>
    <w:p w14:paraId="63863F82" w14:textId="77777777" w:rsidR="004F6A11" w:rsidRDefault="004F6A11" w:rsidP="004F6A11">
      <w:pPr>
        <w:pStyle w:val="ListParagraph"/>
      </w:pPr>
    </w:p>
    <w:p w14:paraId="09CAF519" w14:textId="02F34334" w:rsidR="004F6A11" w:rsidRDefault="004F6A11" w:rsidP="004F6A11">
      <w:pPr>
        <w:pStyle w:val="ListParagraph"/>
      </w:pPr>
      <w:proofErr w:type="spellStart"/>
      <w:r w:rsidRPr="004F6A11">
        <w:t>nmap</w:t>
      </w:r>
      <w:proofErr w:type="spellEnd"/>
      <w:r w:rsidRPr="004F6A11">
        <w:t xml:space="preserve"> -</w:t>
      </w:r>
      <w:proofErr w:type="spellStart"/>
      <w:r w:rsidRPr="004F6A11">
        <w:t>sV</w:t>
      </w:r>
      <w:proofErr w:type="spellEnd"/>
      <w:r w:rsidRPr="004F6A11">
        <w:t xml:space="preserve"> -</w:t>
      </w:r>
      <w:proofErr w:type="spellStart"/>
      <w:r w:rsidRPr="004F6A11">
        <w:t>sC</w:t>
      </w:r>
      <w:proofErr w:type="spellEnd"/>
      <w:r w:rsidRPr="004F6A11">
        <w:t xml:space="preserve"> www.campus.edu -p 21,23,25,80,110,443,1099,3306,3389,5432,8180</w:t>
      </w:r>
    </w:p>
    <w:p w14:paraId="093EDD56" w14:textId="0B0A7BAB" w:rsidR="004F6A11" w:rsidRDefault="004F6A11" w:rsidP="004F6A11">
      <w:pPr>
        <w:pStyle w:val="ListParagraph"/>
        <w:numPr>
          <w:ilvl w:val="0"/>
          <w:numId w:val="5"/>
        </w:numPr>
      </w:pPr>
      <w:r>
        <w:t xml:space="preserve">identifying </w:t>
      </w:r>
      <w:proofErr w:type="gramStart"/>
      <w:r>
        <w:t>version</w:t>
      </w:r>
      <w:proofErr w:type="gramEnd"/>
      <w:r>
        <w:t xml:space="preserve"> of running services.</w:t>
      </w:r>
    </w:p>
    <w:p w14:paraId="346438E5" w14:textId="77777777" w:rsidR="006600DA" w:rsidRDefault="006600DA" w:rsidP="006600DA">
      <w:pPr>
        <w:pStyle w:val="ListParagraph"/>
      </w:pPr>
    </w:p>
    <w:p w14:paraId="6473A1D0" w14:textId="31E5378B" w:rsidR="006600DA" w:rsidRPr="0075661B" w:rsidRDefault="006600DA" w:rsidP="006600DA">
      <w:pPr>
        <w:pStyle w:val="ListParagraph"/>
        <w:rPr>
          <w:b/>
          <w:bCs/>
        </w:rPr>
      </w:pPr>
      <w:r w:rsidRPr="0075661B">
        <w:rPr>
          <w:b/>
          <w:bCs/>
        </w:rPr>
        <w:lastRenderedPageBreak/>
        <w:t>Step 3:</w:t>
      </w:r>
    </w:p>
    <w:p w14:paraId="65D13902" w14:textId="62898066" w:rsidR="006600DA" w:rsidRDefault="006600DA" w:rsidP="006600DA">
      <w:pPr>
        <w:pStyle w:val="ListParagraph"/>
        <w:numPr>
          <w:ilvl w:val="0"/>
          <w:numId w:val="5"/>
        </w:numPr>
      </w:pPr>
      <w:r>
        <w:t>connected to telnet on port 23 using</w:t>
      </w:r>
    </w:p>
    <w:p w14:paraId="03E3119E" w14:textId="6AB7DA30" w:rsidR="006600DA" w:rsidRDefault="006600DA" w:rsidP="006600DA">
      <w:pPr>
        <w:pStyle w:val="ListParagraph"/>
      </w:pPr>
      <w:r w:rsidRPr="006600DA">
        <w:t xml:space="preserve">telnet </w:t>
      </w:r>
      <w:hyperlink r:id="rId12" w:history="1">
        <w:r w:rsidRPr="009358CA">
          <w:rPr>
            <w:rStyle w:val="Hyperlink"/>
          </w:rPr>
          <w:t>www.campus.edu</w:t>
        </w:r>
      </w:hyperlink>
    </w:p>
    <w:p w14:paraId="6050F980" w14:textId="40EE7035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logging in using default credentials </w:t>
      </w:r>
      <w:proofErr w:type="spellStart"/>
      <w:r>
        <w:t>msfadmin</w:t>
      </w:r>
      <w:proofErr w:type="spellEnd"/>
      <w:r>
        <w:t xml:space="preserve">/ </w:t>
      </w:r>
      <w:proofErr w:type="spellStart"/>
      <w:r>
        <w:t>msfadmin</w:t>
      </w:r>
      <w:proofErr w:type="spellEnd"/>
    </w:p>
    <w:p w14:paraId="18FCD80B" w14:textId="04B566EA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viewed contents </w:t>
      </w:r>
      <w:proofErr w:type="gramStart"/>
      <w:r>
        <w:t>of  /</w:t>
      </w:r>
      <w:proofErr w:type="spellStart"/>
      <w:proofErr w:type="gramEnd"/>
      <w:r>
        <w:t>etc</w:t>
      </w:r>
      <w:proofErr w:type="spellEnd"/>
      <w:r>
        <w:t xml:space="preserve">/shadow </w:t>
      </w:r>
    </w:p>
    <w:p w14:paraId="4A107EF2" w14:textId="5FD3E1D5" w:rsidR="006600DA" w:rsidRDefault="006600DA" w:rsidP="006600DA">
      <w:pPr>
        <w:pStyle w:val="ListParagraph"/>
      </w:pPr>
      <w:proofErr w:type="spellStart"/>
      <w:r w:rsidRPr="006600DA">
        <w:t>sudo</w:t>
      </w:r>
      <w:proofErr w:type="spellEnd"/>
      <w:r w:rsidRPr="006600DA">
        <w:t xml:space="preserve"> tail /</w:t>
      </w:r>
      <w:proofErr w:type="spellStart"/>
      <w:r w:rsidRPr="006600DA">
        <w:t>etc</w:t>
      </w:r>
      <w:proofErr w:type="spellEnd"/>
      <w:r w:rsidRPr="006600DA">
        <w:t>/shadow</w:t>
      </w:r>
    </w:p>
    <w:p w14:paraId="2C7F0872" w14:textId="5EABB73D" w:rsidR="006600DA" w:rsidRPr="0075661B" w:rsidRDefault="006600DA" w:rsidP="006600DA">
      <w:pPr>
        <w:pStyle w:val="ListParagraph"/>
        <w:rPr>
          <w:b/>
          <w:bCs/>
        </w:rPr>
      </w:pPr>
      <w:r w:rsidRPr="0075661B">
        <w:rPr>
          <w:b/>
          <w:bCs/>
        </w:rPr>
        <w:t>step 4:</w:t>
      </w:r>
    </w:p>
    <w:p w14:paraId="59D124FD" w14:textId="43120AD5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saved the hash to a file pass.txt using </w:t>
      </w:r>
      <w:proofErr w:type="spellStart"/>
      <w:r>
        <w:t>leafpad</w:t>
      </w:r>
      <w:proofErr w:type="spellEnd"/>
    </w:p>
    <w:p w14:paraId="0FE363DD" w14:textId="57311155" w:rsidR="006600DA" w:rsidRDefault="006600DA" w:rsidP="006600DA">
      <w:pPr>
        <w:pStyle w:val="ListParagraph"/>
        <w:numPr>
          <w:ilvl w:val="0"/>
          <w:numId w:val="5"/>
        </w:numPr>
      </w:pPr>
      <w:r>
        <w:t>using john pass.txt to crack the password</w:t>
      </w:r>
    </w:p>
    <w:p w14:paraId="1E667489" w14:textId="301DAC3C" w:rsidR="006600DA" w:rsidRPr="0075661B" w:rsidRDefault="006600DA" w:rsidP="006600DA">
      <w:pPr>
        <w:pStyle w:val="ListParagraph"/>
        <w:rPr>
          <w:b/>
          <w:bCs/>
        </w:rPr>
      </w:pPr>
      <w:proofErr w:type="gramStart"/>
      <w:r w:rsidRPr="0075661B">
        <w:rPr>
          <w:b/>
          <w:bCs/>
        </w:rPr>
        <w:t>step</w:t>
      </w:r>
      <w:proofErr w:type="gramEnd"/>
      <w:r w:rsidRPr="0075661B">
        <w:rPr>
          <w:b/>
          <w:bCs/>
        </w:rPr>
        <w:t xml:space="preserve"> 5: </w:t>
      </w:r>
    </w:p>
    <w:p w14:paraId="2EDCB8B7" w14:textId="2107B0AE" w:rsidR="006600DA" w:rsidRDefault="006600DA" w:rsidP="006600DA">
      <w:pPr>
        <w:pStyle w:val="ListParagraph"/>
        <w:numPr>
          <w:ilvl w:val="0"/>
          <w:numId w:val="5"/>
        </w:numPr>
      </w:pPr>
      <w:r>
        <w:t>performed RDP scans</w:t>
      </w:r>
    </w:p>
    <w:p w14:paraId="2574F14B" w14:textId="47C48A1C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used </w:t>
      </w:r>
      <w:proofErr w:type="spellStart"/>
      <w:r>
        <w:t>rdesktop</w:t>
      </w:r>
      <w:proofErr w:type="spellEnd"/>
      <w:r>
        <w:t xml:space="preserve"> to </w:t>
      </w:r>
      <w:proofErr w:type="spellStart"/>
      <w:r>
        <w:t>cxonnect</w:t>
      </w:r>
      <w:proofErr w:type="spellEnd"/>
    </w:p>
    <w:p w14:paraId="61CB942A" w14:textId="7FE81156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logged in with </w:t>
      </w:r>
      <w:hyperlink r:id="rId13" w:history="1">
        <w:r w:rsidRPr="009358CA">
          <w:rPr>
            <w:rStyle w:val="Hyperlink"/>
          </w:rPr>
          <w:t>administrator@campus.edu</w:t>
        </w:r>
        <w:r w:rsidRPr="009358CA">
          <w:rPr>
            <w:rStyle w:val="Hyperlink"/>
          </w:rPr>
          <w:t>/</w:t>
        </w:r>
        <w:r w:rsidRPr="009358CA">
          <w:rPr>
            <w:rStyle w:val="Hyperlink"/>
          </w:rPr>
          <w:t>P@ssw0rd</w:t>
        </w:r>
      </w:hyperlink>
    </w:p>
    <w:p w14:paraId="68E452A8" w14:textId="686CFF4B" w:rsidR="006600DA" w:rsidRDefault="006600DA" w:rsidP="006600DA">
      <w:pPr>
        <w:pStyle w:val="ListParagraph"/>
        <w:numPr>
          <w:ilvl w:val="0"/>
          <w:numId w:val="5"/>
        </w:numPr>
      </w:pPr>
      <w:r>
        <w:t>gained full desktop access to the windows server.</w:t>
      </w:r>
    </w:p>
    <w:p w14:paraId="56710D7C" w14:textId="77777777" w:rsidR="004F6A11" w:rsidRDefault="004F6A11" w:rsidP="004F6A11">
      <w:pPr>
        <w:pStyle w:val="ListParagraph"/>
      </w:pPr>
    </w:p>
    <w:p w14:paraId="2983530B" w14:textId="77777777" w:rsidR="004F6A11" w:rsidRPr="004F6A11" w:rsidRDefault="004F6A11" w:rsidP="004F6A11">
      <w:pPr>
        <w:pStyle w:val="ListParagraph"/>
      </w:pPr>
    </w:p>
    <w:p w14:paraId="2653A2A1" w14:textId="77777777" w:rsidR="00807FDA" w:rsidRPr="00C933F1" w:rsidRDefault="00807FDA" w:rsidP="00807FDA">
      <w:pPr>
        <w:ind w:left="360"/>
      </w:pPr>
    </w:p>
    <w:p w14:paraId="304EB919" w14:textId="0D786B76" w:rsidR="00BF0268" w:rsidRDefault="00F01977" w:rsidP="00807FDA">
      <w:pPr>
        <w:pStyle w:val="Heading1"/>
      </w:pPr>
      <w:bookmarkStart w:id="4" w:name="_Toc409378040"/>
      <w:r>
        <w:t>Supporting Evidence</w:t>
      </w:r>
      <w:bookmarkEnd w:id="4"/>
    </w:p>
    <w:p w14:paraId="49C4416A" w14:textId="130234DF" w:rsidR="00807FDA" w:rsidRDefault="00807FDA" w:rsidP="00807FDA">
      <w:pPr>
        <w:pStyle w:val="ListParagraph"/>
        <w:numPr>
          <w:ilvl w:val="0"/>
          <w:numId w:val="5"/>
        </w:numPr>
      </w:pPr>
      <w:r>
        <w:t xml:space="preserve">Open ports on </w:t>
      </w:r>
      <w:hyperlink r:id="rId14" w:history="1">
        <w:r w:rsidRPr="009358CA">
          <w:rPr>
            <w:rStyle w:val="Hyperlink"/>
          </w:rPr>
          <w:t>www.campus.edu</w:t>
        </w:r>
      </w:hyperlink>
      <w:r>
        <w:t xml:space="preserve"> includes a flag on 8180 indicating potential vulnerabilities</w:t>
      </w:r>
      <w:r w:rsidR="00E84728">
        <w:t>.</w:t>
      </w:r>
    </w:p>
    <w:p w14:paraId="2E141455" w14:textId="7977A237" w:rsidR="00E84728" w:rsidRDefault="00E84728" w:rsidP="00E84728">
      <w:pPr>
        <w:pStyle w:val="ListParagraph"/>
      </w:pPr>
      <w:r w:rsidRPr="00E84728">
        <w:rPr>
          <w:noProof/>
        </w:rPr>
        <w:drawing>
          <wp:inline distT="0" distB="0" distL="0" distR="0" wp14:anchorId="06CAF42A" wp14:editId="3A417E00">
            <wp:extent cx="5943600" cy="3828415"/>
            <wp:effectExtent l="0" t="0" r="0" b="635"/>
            <wp:docPr id="112359643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9643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24E3" w14:textId="77777777" w:rsidR="00E84728" w:rsidRDefault="00E84728" w:rsidP="00E84728">
      <w:pPr>
        <w:pStyle w:val="ListParagraph"/>
      </w:pPr>
    </w:p>
    <w:p w14:paraId="2587C569" w14:textId="77777777" w:rsidR="00E84728" w:rsidRDefault="00E84728" w:rsidP="00E84728">
      <w:pPr>
        <w:pStyle w:val="ListParagraph"/>
      </w:pPr>
    </w:p>
    <w:p w14:paraId="4C7B0E4B" w14:textId="3F58C8D3" w:rsidR="00E84728" w:rsidRDefault="00E84728" w:rsidP="00E84728">
      <w:pPr>
        <w:pStyle w:val="ListParagraph"/>
        <w:numPr>
          <w:ilvl w:val="0"/>
          <w:numId w:val="5"/>
        </w:numPr>
      </w:pPr>
      <w:r>
        <w:t xml:space="preserve">Connection to port 23 on </w:t>
      </w:r>
      <w:hyperlink r:id="rId16" w:history="1">
        <w:r w:rsidRPr="009358CA">
          <w:rPr>
            <w:rStyle w:val="Hyperlink"/>
          </w:rPr>
          <w:t>www.campus.edu</w:t>
        </w:r>
      </w:hyperlink>
      <w:r>
        <w:t xml:space="preserve"> with </w:t>
      </w:r>
      <w:proofErr w:type="spellStart"/>
      <w:r>
        <w:t>metaspoilt</w:t>
      </w:r>
      <w:proofErr w:type="spellEnd"/>
      <w:r>
        <w:t xml:space="preserve"> login. </w:t>
      </w:r>
    </w:p>
    <w:p w14:paraId="5297B362" w14:textId="5D71C96B" w:rsidR="0073596F" w:rsidRDefault="0073596F" w:rsidP="0073596F">
      <w:pPr>
        <w:pStyle w:val="ListParagraph"/>
      </w:pPr>
      <w:r w:rsidRPr="0073596F">
        <w:rPr>
          <w:noProof/>
        </w:rPr>
        <w:lastRenderedPageBreak/>
        <w:drawing>
          <wp:inline distT="0" distB="0" distL="0" distR="0" wp14:anchorId="5BCA7653" wp14:editId="32C86B73">
            <wp:extent cx="5943600" cy="3828415"/>
            <wp:effectExtent l="0" t="0" r="0" b="635"/>
            <wp:docPr id="95560020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020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D83E" w14:textId="77777777" w:rsidR="0073596F" w:rsidRDefault="0073596F" w:rsidP="0073596F">
      <w:pPr>
        <w:pStyle w:val="ListParagraph"/>
      </w:pPr>
    </w:p>
    <w:p w14:paraId="54983A08" w14:textId="5728E5A2" w:rsidR="0073596F" w:rsidRDefault="0073596F" w:rsidP="0073596F">
      <w:pPr>
        <w:pStyle w:val="ListParagraph"/>
        <w:numPr>
          <w:ilvl w:val="0"/>
          <w:numId w:val="5"/>
        </w:numPr>
      </w:pPr>
      <w:r w:rsidRPr="0073596F">
        <w:rPr>
          <w:highlight w:val="yellow"/>
        </w:rPr>
        <w:t xml:space="preserve">The screenshots reveal the active but insecure services posing critical security risks like interception and </w:t>
      </w:r>
      <w:proofErr w:type="spellStart"/>
      <w:r w:rsidRPr="0073596F">
        <w:rPr>
          <w:highlight w:val="yellow"/>
        </w:rPr>
        <w:t>exploists</w:t>
      </w:r>
      <w:proofErr w:type="spellEnd"/>
      <w:r w:rsidRPr="0073596F">
        <w:rPr>
          <w:noProof/>
        </w:rPr>
        <w:lastRenderedPageBreak/>
        <w:drawing>
          <wp:inline distT="0" distB="0" distL="0" distR="0" wp14:anchorId="0FF32E63" wp14:editId="3586BF3B">
            <wp:extent cx="5943600" cy="6240780"/>
            <wp:effectExtent l="0" t="0" r="0" b="7620"/>
            <wp:docPr id="21279172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172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596F">
        <w:rPr>
          <w:noProof/>
        </w:rPr>
        <w:lastRenderedPageBreak/>
        <w:drawing>
          <wp:inline distT="0" distB="0" distL="0" distR="0" wp14:anchorId="7F475637" wp14:editId="0D6302E5">
            <wp:extent cx="5943600" cy="6240780"/>
            <wp:effectExtent l="0" t="0" r="0" b="7620"/>
            <wp:docPr id="43561496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496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596F">
        <w:rPr>
          <w:noProof/>
        </w:rPr>
        <w:lastRenderedPageBreak/>
        <w:drawing>
          <wp:inline distT="0" distB="0" distL="0" distR="0" wp14:anchorId="6EC37C68" wp14:editId="2A72B11B">
            <wp:extent cx="5943600" cy="6240780"/>
            <wp:effectExtent l="0" t="0" r="0" b="7620"/>
            <wp:docPr id="21537513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7513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596F">
        <w:rPr>
          <w:noProof/>
        </w:rPr>
        <w:lastRenderedPageBreak/>
        <w:drawing>
          <wp:inline distT="0" distB="0" distL="0" distR="0" wp14:anchorId="5C888882" wp14:editId="0D012F34">
            <wp:extent cx="5943600" cy="3120390"/>
            <wp:effectExtent l="0" t="0" r="0" b="3810"/>
            <wp:docPr id="57832677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26774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8C0" w14:textId="77777777" w:rsidR="006600DA" w:rsidRDefault="006600DA" w:rsidP="006600DA">
      <w:pPr>
        <w:pStyle w:val="ListParagraph"/>
      </w:pPr>
    </w:p>
    <w:p w14:paraId="089886AD" w14:textId="7981CA28" w:rsidR="006600DA" w:rsidRDefault="006600DA" w:rsidP="006600DA">
      <w:pPr>
        <w:pStyle w:val="ListParagraph"/>
        <w:numPr>
          <w:ilvl w:val="0"/>
          <w:numId w:val="5"/>
        </w:numPr>
      </w:pPr>
      <w:r>
        <w:t xml:space="preserve">Given all </w:t>
      </w:r>
      <w:proofErr w:type="spellStart"/>
      <w:r>
        <w:t>nmap</w:t>
      </w:r>
      <w:proofErr w:type="spellEnd"/>
      <w:r>
        <w:t xml:space="preserve"> scans below</w:t>
      </w:r>
    </w:p>
    <w:p w14:paraId="25C88C8E" w14:textId="77777777" w:rsidR="006600DA" w:rsidRDefault="006600DA" w:rsidP="006600DA">
      <w:pPr>
        <w:pStyle w:val="ListParagraph"/>
      </w:pPr>
    </w:p>
    <w:p w14:paraId="2EB66189" w14:textId="374FDA2E" w:rsidR="006600DA" w:rsidRDefault="006600DA" w:rsidP="006600DA">
      <w:pPr>
        <w:pStyle w:val="ListParagraph"/>
      </w:pPr>
      <w:r>
        <w:rPr>
          <w:noProof/>
        </w:rPr>
        <w:drawing>
          <wp:inline distT="0" distB="0" distL="0" distR="0" wp14:anchorId="6919A8D5" wp14:editId="62ED763C">
            <wp:extent cx="2692400" cy="1413510"/>
            <wp:effectExtent l="0" t="0" r="0" b="0"/>
            <wp:docPr id="197113943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39434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222" cy="141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EF3F5" wp14:editId="7534310B">
            <wp:extent cx="1898650" cy="1993583"/>
            <wp:effectExtent l="0" t="0" r="6350" b="6985"/>
            <wp:docPr id="96823936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39362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507" cy="199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1CC27" wp14:editId="02673814">
            <wp:extent cx="2266950" cy="2380298"/>
            <wp:effectExtent l="0" t="0" r="0" b="1270"/>
            <wp:docPr id="62586329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63293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543" cy="238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1DF51" wp14:editId="2EBEE8E0">
            <wp:extent cx="2184400" cy="2293620"/>
            <wp:effectExtent l="0" t="0" r="6350" b="0"/>
            <wp:docPr id="101784216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42162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08" cy="229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0F6AC" wp14:editId="70A09F4A">
            <wp:extent cx="2120900" cy="2226945"/>
            <wp:effectExtent l="0" t="0" r="0" b="1905"/>
            <wp:docPr id="18910051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051" cy="222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12EF" wp14:editId="200C4EA4">
            <wp:extent cx="3447142" cy="1809750"/>
            <wp:effectExtent l="0" t="0" r="1270" b="0"/>
            <wp:docPr id="60938098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0985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232" cy="181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70443" wp14:editId="6BC31FB6">
            <wp:extent cx="2763762" cy="2901950"/>
            <wp:effectExtent l="0" t="0" r="0" b="0"/>
            <wp:docPr id="1729107481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07481" name="Picture 2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29" cy="29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B42F9" wp14:editId="4FF23D11">
            <wp:extent cx="3277810" cy="1720850"/>
            <wp:effectExtent l="0" t="0" r="0" b="0"/>
            <wp:docPr id="45379534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9534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334" cy="17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532FB" wp14:editId="7FB2F420">
            <wp:extent cx="3193143" cy="3352800"/>
            <wp:effectExtent l="0" t="0" r="7620" b="0"/>
            <wp:docPr id="29240741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7415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809" cy="33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1B002" wp14:editId="53F3A014">
            <wp:extent cx="2999619" cy="3149600"/>
            <wp:effectExtent l="0" t="0" r="0" b="0"/>
            <wp:docPr id="1084958110" name="Picture 1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58110" name="Picture 1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35" cy="315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A1AFC" wp14:editId="17E46152">
            <wp:extent cx="2686050" cy="2820352"/>
            <wp:effectExtent l="0" t="0" r="0" b="0"/>
            <wp:docPr id="153953881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38812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821" cy="282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A22B8" wp14:editId="69EB4B57">
            <wp:extent cx="3162905" cy="3321050"/>
            <wp:effectExtent l="0" t="0" r="0" b="0"/>
            <wp:docPr id="54521385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1385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61" cy="332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2B959" wp14:editId="1DF3BEB0">
            <wp:extent cx="3235476" cy="3397250"/>
            <wp:effectExtent l="0" t="0" r="3175" b="0"/>
            <wp:docPr id="30671557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15578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14" cy="34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285C" w14:textId="6CE2A617" w:rsidR="0073596F" w:rsidRDefault="0073596F" w:rsidP="0073596F">
      <w:pPr>
        <w:pStyle w:val="ListParagraph"/>
      </w:pPr>
      <w:r>
        <w:t xml:space="preserve"> </w:t>
      </w:r>
    </w:p>
    <w:p w14:paraId="7E5F4DD5" w14:textId="1D689F67" w:rsidR="0075661B" w:rsidRDefault="0075661B" w:rsidP="0075661B">
      <w:pPr>
        <w:pStyle w:val="ListParagraph"/>
        <w:numPr>
          <w:ilvl w:val="0"/>
          <w:numId w:val="5"/>
        </w:numPr>
      </w:pPr>
      <w:r w:rsidRPr="0075661B">
        <w:t>/</w:t>
      </w:r>
      <w:proofErr w:type="spellStart"/>
      <w:r w:rsidRPr="0075661B">
        <w:t>etc</w:t>
      </w:r>
      <w:proofErr w:type="spellEnd"/>
      <w:r w:rsidRPr="0075661B">
        <w:t>/shadow file view</w:t>
      </w:r>
    </w:p>
    <w:p w14:paraId="0B0D9BA3" w14:textId="2AFD2702" w:rsidR="0075661B" w:rsidRDefault="0075661B" w:rsidP="0075661B">
      <w:pPr>
        <w:pStyle w:val="ListParagraph"/>
        <w:numPr>
          <w:ilvl w:val="0"/>
          <w:numId w:val="5"/>
        </w:numPr>
      </w:pPr>
      <w:r w:rsidRPr="0075661B">
        <w:t>Cracked password from john output</w:t>
      </w:r>
    </w:p>
    <w:p w14:paraId="0EF8553D" w14:textId="6B0615B5" w:rsidR="0075661B" w:rsidRDefault="0075661B" w:rsidP="0075661B">
      <w:pPr>
        <w:pStyle w:val="ListParagraph"/>
      </w:pPr>
      <w:r>
        <w:rPr>
          <w:noProof/>
        </w:rPr>
        <w:drawing>
          <wp:inline distT="0" distB="0" distL="0" distR="0" wp14:anchorId="5C893AD9" wp14:editId="0D56FAE6">
            <wp:extent cx="2984500" cy="1566863"/>
            <wp:effectExtent l="0" t="0" r="6350" b="0"/>
            <wp:docPr id="95744747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47474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38" cy="157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37BFD" wp14:editId="3F225EDD">
            <wp:extent cx="3060700" cy="1606868"/>
            <wp:effectExtent l="0" t="0" r="6350" b="0"/>
            <wp:docPr id="40647388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3884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594" cy="160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854A0" wp14:editId="598A26F9">
            <wp:extent cx="3640667" cy="3822700"/>
            <wp:effectExtent l="0" t="0" r="0" b="6350"/>
            <wp:docPr id="59835535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5535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461" cy="382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3756A" wp14:editId="7E75593C">
            <wp:extent cx="3392714" cy="3562350"/>
            <wp:effectExtent l="0" t="0" r="0" b="0"/>
            <wp:docPr id="293115702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5702" name="Picture 2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666" cy="35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C1D93" wp14:editId="096FA2BF">
            <wp:extent cx="4003524" cy="4203700"/>
            <wp:effectExtent l="0" t="0" r="0" b="6350"/>
            <wp:docPr id="1402911697" name="Picture 2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1697" name="Picture 2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253" cy="420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297E" w14:textId="77777777" w:rsidR="0075661B" w:rsidRDefault="0075661B" w:rsidP="0075661B">
      <w:pPr>
        <w:pStyle w:val="ListParagraph"/>
      </w:pPr>
    </w:p>
    <w:p w14:paraId="4D3DE4B7" w14:textId="77777777" w:rsidR="0075661B" w:rsidRDefault="0075661B" w:rsidP="0075661B">
      <w:pPr>
        <w:pStyle w:val="ListParagraph"/>
      </w:pPr>
    </w:p>
    <w:p w14:paraId="65E24F45" w14:textId="6983D0EA" w:rsidR="0075661B" w:rsidRDefault="0075661B" w:rsidP="0075661B">
      <w:pPr>
        <w:pStyle w:val="ListParagraph"/>
        <w:numPr>
          <w:ilvl w:val="0"/>
          <w:numId w:val="5"/>
        </w:numPr>
      </w:pPr>
      <w:r w:rsidRPr="0075661B">
        <w:t>RDP session into Windows Server</w:t>
      </w:r>
    </w:p>
    <w:p w14:paraId="13049692" w14:textId="77777777" w:rsidR="0075661B" w:rsidRDefault="0075661B" w:rsidP="00DC619B">
      <w:pPr>
        <w:pStyle w:val="Heading1"/>
        <w:keepNext w:val="0"/>
        <w:keepLines w:val="0"/>
        <w:pageBreakBefore/>
      </w:pPr>
      <w:bookmarkStart w:id="5" w:name="_Toc409378041"/>
      <w:r>
        <w:rPr>
          <w:noProof/>
        </w:rPr>
        <w:lastRenderedPageBreak/>
        <w:drawing>
          <wp:inline distT="0" distB="0" distL="0" distR="0" wp14:anchorId="11FF1219" wp14:editId="531E4218">
            <wp:extent cx="2279650" cy="2393633"/>
            <wp:effectExtent l="0" t="0" r="6350" b="6985"/>
            <wp:docPr id="207777830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8300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246" cy="239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5FCB6" wp14:editId="19C74E1D">
            <wp:extent cx="3737429" cy="3924300"/>
            <wp:effectExtent l="0" t="0" r="0" b="0"/>
            <wp:docPr id="84386834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6834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49" cy="392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C8B5D" wp14:editId="698E3B7D">
            <wp:extent cx="2381250" cy="2500312"/>
            <wp:effectExtent l="0" t="0" r="0" b="0"/>
            <wp:docPr id="1340761019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61019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483" cy="252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BFC2" w14:textId="108D2D03" w:rsidR="00DC619B" w:rsidRDefault="00DC619B" w:rsidP="00DC619B">
      <w:pPr>
        <w:pStyle w:val="Heading1"/>
        <w:keepNext w:val="0"/>
        <w:keepLines w:val="0"/>
        <w:pageBreakBefore/>
      </w:pPr>
      <w:r>
        <w:lastRenderedPageBreak/>
        <w:t>Conclusion &amp; Wrap-Up</w:t>
      </w:r>
      <w:bookmarkEnd w:id="5"/>
    </w:p>
    <w:p w14:paraId="780C60D9" w14:textId="7B1E6D90" w:rsidR="00DC619B" w:rsidRDefault="00DC619B" w:rsidP="00DC619B">
      <w:pPr>
        <w:pStyle w:val="Heading2"/>
      </w:pPr>
      <w:bookmarkStart w:id="6" w:name="_Toc409378042"/>
      <w:r>
        <w:t xml:space="preserve">Summary </w:t>
      </w:r>
      <w:bookmarkEnd w:id="6"/>
    </w:p>
    <w:p w14:paraId="0D836D03" w14:textId="07F45A08" w:rsidR="0075661B" w:rsidRDefault="0075661B" w:rsidP="0075661B">
      <w:r>
        <w:t>This lab demonstrated the process of performing an external reconnaissance using real worlds tools, every stage from banner grabbing to the remote system access shown us a penetration testing work.</w:t>
      </w:r>
    </w:p>
    <w:p w14:paraId="4B2872CF" w14:textId="5DEFC7BC" w:rsidR="0075661B" w:rsidRPr="0075661B" w:rsidRDefault="0075661B" w:rsidP="0075661B">
      <w:pPr>
        <w:rPr>
          <w:b/>
          <w:bCs/>
        </w:rPr>
      </w:pPr>
      <w:r w:rsidRPr="0075661B">
        <w:rPr>
          <w:b/>
          <w:bCs/>
        </w:rPr>
        <w:t>Success and failure</w:t>
      </w:r>
    </w:p>
    <w:p w14:paraId="54BD0754" w14:textId="04F5060A" w:rsidR="0075661B" w:rsidRDefault="0075661B" w:rsidP="0075661B">
      <w:pPr>
        <w:pStyle w:val="ListParagraph"/>
        <w:numPr>
          <w:ilvl w:val="0"/>
          <w:numId w:val="5"/>
        </w:numPr>
      </w:pPr>
      <w:r>
        <w:t xml:space="preserve">Successes: we gained access to both </w:t>
      </w:r>
      <w:proofErr w:type="spellStart"/>
      <w:r>
        <w:t>linux</w:t>
      </w:r>
      <w:proofErr w:type="spellEnd"/>
      <w:r>
        <w:t xml:space="preserve"> and windows system </w:t>
      </w:r>
    </w:p>
    <w:p w14:paraId="4DE908DD" w14:textId="27EED560" w:rsidR="0075661B" w:rsidRDefault="0075661B" w:rsidP="0075661B">
      <w:pPr>
        <w:pStyle w:val="ListParagraph"/>
        <w:numPr>
          <w:ilvl w:val="0"/>
          <w:numId w:val="5"/>
        </w:numPr>
      </w:pPr>
      <w:r>
        <w:t>Failure: all functions are successfully executed.</w:t>
      </w:r>
    </w:p>
    <w:p w14:paraId="1C48F486" w14:textId="6956F2DE" w:rsidR="0075661B" w:rsidRPr="0075661B" w:rsidRDefault="0075661B" w:rsidP="0075661B">
      <w:pPr>
        <w:rPr>
          <w:b/>
          <w:bCs/>
        </w:rPr>
      </w:pPr>
      <w:r w:rsidRPr="0075661B">
        <w:rPr>
          <w:b/>
          <w:bCs/>
          <w:highlight w:val="yellow"/>
        </w:rPr>
        <w:t xml:space="preserve">Security </w:t>
      </w:r>
      <w:proofErr w:type="gramStart"/>
      <w:r w:rsidRPr="0075661B">
        <w:rPr>
          <w:b/>
          <w:bCs/>
          <w:highlight w:val="yellow"/>
        </w:rPr>
        <w:t>level :</w:t>
      </w:r>
      <w:proofErr w:type="gramEnd"/>
      <w:r w:rsidRPr="0075661B">
        <w:rPr>
          <w:b/>
          <w:bCs/>
          <w:highlight w:val="yellow"/>
        </w:rPr>
        <w:t xml:space="preserve"> low</w:t>
      </w:r>
    </w:p>
    <w:p w14:paraId="49A0F9CB" w14:textId="44C9AA9A" w:rsidR="0075661B" w:rsidRDefault="0075661B" w:rsidP="0075661B">
      <w:pPr>
        <w:pStyle w:val="ListParagraph"/>
        <w:numPr>
          <w:ilvl w:val="0"/>
          <w:numId w:val="5"/>
        </w:numPr>
      </w:pPr>
      <w:r>
        <w:t>Use of insecure protocols</w:t>
      </w:r>
    </w:p>
    <w:p w14:paraId="0791DFF2" w14:textId="1C85299B" w:rsidR="0075661B" w:rsidRDefault="0075661B" w:rsidP="0075661B">
      <w:pPr>
        <w:pStyle w:val="ListParagraph"/>
        <w:numPr>
          <w:ilvl w:val="0"/>
          <w:numId w:val="5"/>
        </w:numPr>
      </w:pPr>
      <w:r>
        <w:t>Banner grabbing enabled</w:t>
      </w:r>
    </w:p>
    <w:p w14:paraId="17AB3585" w14:textId="1CDDAB0F" w:rsidR="0075661B" w:rsidRDefault="0075661B" w:rsidP="0075661B">
      <w:pPr>
        <w:pStyle w:val="ListParagraph"/>
        <w:numPr>
          <w:ilvl w:val="0"/>
          <w:numId w:val="5"/>
        </w:numPr>
      </w:pPr>
      <w:r>
        <w:t xml:space="preserve">No authentication </w:t>
      </w:r>
    </w:p>
    <w:p w14:paraId="0FA90DB1" w14:textId="76B93E96" w:rsidR="0075661B" w:rsidRDefault="0075661B" w:rsidP="0075661B">
      <w:pPr>
        <w:pStyle w:val="ListParagraph"/>
        <w:numPr>
          <w:ilvl w:val="0"/>
          <w:numId w:val="5"/>
        </w:numPr>
      </w:pPr>
      <w:r>
        <w:t>Access to critical files</w:t>
      </w:r>
    </w:p>
    <w:p w14:paraId="783EB452" w14:textId="0D01B393" w:rsidR="0075661B" w:rsidRDefault="0075661B" w:rsidP="0075661B">
      <w:pPr>
        <w:pStyle w:val="ListParagraph"/>
        <w:numPr>
          <w:ilvl w:val="0"/>
          <w:numId w:val="5"/>
        </w:numPr>
      </w:pPr>
      <w:r>
        <w:t>RDP is open to WAN</w:t>
      </w:r>
    </w:p>
    <w:p w14:paraId="219175AC" w14:textId="4D7F1996" w:rsidR="0075661B" w:rsidRPr="0075661B" w:rsidRDefault="0075661B" w:rsidP="0075661B">
      <w:pPr>
        <w:rPr>
          <w:b/>
          <w:bCs/>
        </w:rPr>
      </w:pPr>
      <w:r w:rsidRPr="0075661B">
        <w:rPr>
          <w:b/>
          <w:bCs/>
        </w:rPr>
        <w:t>Recommendations:</w:t>
      </w:r>
    </w:p>
    <w:p w14:paraId="75AC5D06" w14:textId="6A802BEF" w:rsidR="0075661B" w:rsidRDefault="0075661B" w:rsidP="0075661B">
      <w:pPr>
        <w:pStyle w:val="ListParagraph"/>
        <w:numPr>
          <w:ilvl w:val="0"/>
          <w:numId w:val="5"/>
        </w:numPr>
      </w:pPr>
      <w:r>
        <w:t>Disable insecure services like telnet and ftp</w:t>
      </w:r>
    </w:p>
    <w:p w14:paraId="0A39DBDF" w14:textId="1909DE68" w:rsidR="0075661B" w:rsidRDefault="0075661B" w:rsidP="0075661B">
      <w:pPr>
        <w:pStyle w:val="ListParagraph"/>
        <w:numPr>
          <w:ilvl w:val="0"/>
          <w:numId w:val="5"/>
        </w:numPr>
      </w:pPr>
      <w:r>
        <w:t>Implement strong password protection</w:t>
      </w:r>
    </w:p>
    <w:p w14:paraId="39C49510" w14:textId="0724FE43" w:rsidR="0075661B" w:rsidRDefault="0075661B" w:rsidP="0075661B">
      <w:pPr>
        <w:pStyle w:val="ListParagraph"/>
        <w:numPr>
          <w:ilvl w:val="0"/>
          <w:numId w:val="5"/>
        </w:numPr>
      </w:pPr>
      <w:r>
        <w:t>Configure firewall rules and restrictions</w:t>
      </w:r>
    </w:p>
    <w:p w14:paraId="3FD4BD2F" w14:textId="63BAB86D" w:rsidR="0075661B" w:rsidRDefault="0075661B" w:rsidP="0075661B">
      <w:pPr>
        <w:pStyle w:val="ListParagraph"/>
        <w:numPr>
          <w:ilvl w:val="0"/>
          <w:numId w:val="5"/>
        </w:numPr>
      </w:pPr>
      <w:r>
        <w:t>Harden banner configurations</w:t>
      </w:r>
    </w:p>
    <w:p w14:paraId="3BBC277C" w14:textId="2A39A440" w:rsidR="0075661B" w:rsidRDefault="0075661B" w:rsidP="0075661B">
      <w:pPr>
        <w:pStyle w:val="ListParagraph"/>
        <w:numPr>
          <w:ilvl w:val="0"/>
          <w:numId w:val="5"/>
        </w:numPr>
      </w:pPr>
      <w:r>
        <w:t>Encrypt sensitive files and enforce file permissions</w:t>
      </w:r>
    </w:p>
    <w:p w14:paraId="17370D1B" w14:textId="77777777" w:rsidR="0075661B" w:rsidRPr="0075661B" w:rsidRDefault="0075661B" w:rsidP="0075661B">
      <w:pPr>
        <w:ind w:left="360"/>
      </w:pPr>
    </w:p>
    <w:p w14:paraId="0DEC49D7" w14:textId="77777777" w:rsidR="00BF0268" w:rsidRDefault="00BF0268">
      <w:pPr>
        <w:rPr>
          <w:color w:val="404040" w:themeColor="text1" w:themeTint="BF"/>
          <w:sz w:val="18"/>
          <w:szCs w:val="18"/>
        </w:rPr>
      </w:pPr>
    </w:p>
    <w:sectPr w:rsidR="00BF0268"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74616F" w14:textId="77777777" w:rsidR="00244C0A" w:rsidRDefault="00244C0A">
      <w:pPr>
        <w:spacing w:after="0" w:line="240" w:lineRule="auto"/>
      </w:pPr>
      <w:r>
        <w:separator/>
      </w:r>
    </w:p>
  </w:endnote>
  <w:endnote w:type="continuationSeparator" w:id="0">
    <w:p w14:paraId="70D487E5" w14:textId="77777777" w:rsidR="00244C0A" w:rsidRDefault="00244C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475FDB" w14:textId="77777777" w:rsidR="00244C0A" w:rsidRDefault="00244C0A">
      <w:pPr>
        <w:spacing w:after="0" w:line="240" w:lineRule="auto"/>
      </w:pPr>
      <w:r>
        <w:separator/>
      </w:r>
    </w:p>
  </w:footnote>
  <w:footnote w:type="continuationSeparator" w:id="0">
    <w:p w14:paraId="49AE8948" w14:textId="77777777" w:rsidR="00244C0A" w:rsidRDefault="00244C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0323A"/>
    <w:multiLevelType w:val="hybridMultilevel"/>
    <w:tmpl w:val="0FC41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E56C24"/>
    <w:multiLevelType w:val="hybridMultilevel"/>
    <w:tmpl w:val="C8B68AA6"/>
    <w:lvl w:ilvl="0" w:tplc="7FFA4152">
      <w:start w:val="1"/>
      <w:numFmt w:val="upperRoman"/>
      <w:pStyle w:val="TOC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37149B"/>
    <w:multiLevelType w:val="hybridMultilevel"/>
    <w:tmpl w:val="CF66F1A4"/>
    <w:lvl w:ilvl="0" w:tplc="4AE2355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4549532">
    <w:abstractNumId w:val="3"/>
  </w:num>
  <w:num w:numId="2" w16cid:durableId="1255935193">
    <w:abstractNumId w:val="0"/>
  </w:num>
  <w:num w:numId="3" w16cid:durableId="2021084882">
    <w:abstractNumId w:val="2"/>
  </w:num>
  <w:num w:numId="4" w16cid:durableId="600720036">
    <w:abstractNumId w:val="1"/>
  </w:num>
  <w:num w:numId="5" w16cid:durableId="10851534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977"/>
    <w:rsid w:val="000A3249"/>
    <w:rsid w:val="00244C0A"/>
    <w:rsid w:val="00462126"/>
    <w:rsid w:val="004F6A11"/>
    <w:rsid w:val="006600DA"/>
    <w:rsid w:val="0073596F"/>
    <w:rsid w:val="0075661B"/>
    <w:rsid w:val="0075759D"/>
    <w:rsid w:val="00807FDA"/>
    <w:rsid w:val="008F1A9E"/>
    <w:rsid w:val="00AE3E01"/>
    <w:rsid w:val="00BF0268"/>
    <w:rsid w:val="00C933F1"/>
    <w:rsid w:val="00DC619B"/>
    <w:rsid w:val="00E1376D"/>
    <w:rsid w:val="00E84728"/>
    <w:rsid w:val="00F0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77A60DD"/>
  <w15:chartTrackingRefBased/>
  <w15:docId w15:val="{407AB28D-B988-47A8-98DC-24BE7DCE1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99"/>
    <w:qFormat/>
    <w:rPr>
      <w:color w:val="FFFFFF" w:themeColor="background1"/>
      <w:sz w:val="22"/>
      <w:szCs w:val="22"/>
    </w:rPr>
  </w:style>
  <w:style w:type="paragraph" w:customStyle="1" w:styleId="TableSpace">
    <w:name w:val="Table Space"/>
    <w:basedOn w:val="NoSpacing"/>
    <w:uiPriority w:val="99"/>
    <w:pPr>
      <w:spacing w:line="14" w:lineRule="exact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customStyle="1" w:styleId="LogoAlt">
    <w:name w:val="Logo Alt.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FooterAlt">
    <w:name w:val="Footer Alt.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ListParagraph">
    <w:name w:val="List Paragraph"/>
    <w:basedOn w:val="Normal"/>
    <w:uiPriority w:val="34"/>
    <w:unhideWhenUsed/>
    <w:qFormat/>
    <w:rsid w:val="00E1376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933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50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dministrator@campus.edu/P@ssw0rd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www.campus.edu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www.campus.edu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www.campus.edu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://www.campus.edu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yrytschenkog\AppData\Roaming\Microsoft\Templates\Business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347F6D2FF5444EA735E775BD742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196CE-6257-47AB-9C1A-D2F162DCE944}"/>
      </w:docPartPr>
      <w:docPartBody>
        <w:p w:rsidR="00CA3CF6" w:rsidRDefault="00772C17">
          <w:pPr>
            <w:pStyle w:val="A5347F6D2FF5444EA735E775BD7426B8"/>
          </w:pPr>
          <w:r>
            <w:t>[Street Address]</w:t>
          </w:r>
          <w:r>
            <w:br/>
            <w:t>[City, ST ZIP Code]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C17"/>
    <w:rsid w:val="0075759D"/>
    <w:rsid w:val="00772C17"/>
    <w:rsid w:val="00CA3CF6"/>
    <w:rsid w:val="00CC0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5347F6D2FF5444EA735E775BD7426B8">
    <w:name w:val="A5347F6D2FF5444EA735E775BD7426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>Student Info
Name    Arun Reddy
Student ID
Email     bbbbaddabaddama9@mail</CompanyAddress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12A85E-B2CB-4159-8770-9A71E707B4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plan</Template>
  <TotalTime>12</TotalTime>
  <Pages>18</Pages>
  <Words>521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LAB assignment #1</dc:subject>
  <dc:creator>Kyrytschenko, Prof. Gregory N.</dc:creator>
  <cp:keywords/>
  <dc:description/>
  <cp:lastModifiedBy>Baddam, Arun Reddy</cp:lastModifiedBy>
  <cp:revision>2</cp:revision>
  <dcterms:created xsi:type="dcterms:W3CDTF">2025-04-19T14:14:00Z</dcterms:created>
  <dcterms:modified xsi:type="dcterms:W3CDTF">2025-04-19T14:14:00Z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